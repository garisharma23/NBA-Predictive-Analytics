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CBA" w:rsidRDefault="00907FB6">
      <w:pPr>
        <w:pStyle w:val="Heading1"/>
      </w:pPr>
      <w:r>
        <w:t>NBA Predictive Analytics</w:t>
      </w:r>
    </w:p>
    <w:p w:rsidR="00907FB6" w:rsidRDefault="00907FB6" w:rsidP="00907FB6">
      <w:pPr>
        <w:pStyle w:val="ListBullet"/>
        <w:numPr>
          <w:ilvl w:val="0"/>
          <w:numId w:val="0"/>
        </w:numPr>
        <w:ind w:left="432"/>
      </w:pPr>
      <w:r>
        <w:t>Part 1.</w:t>
      </w:r>
    </w:p>
    <w:p w:rsidR="002D5CBA" w:rsidRDefault="00907FB6" w:rsidP="00907FB6">
      <w:pPr>
        <w:pStyle w:val="ListBullet"/>
      </w:pPr>
      <w:r>
        <w:t>Part one is understanding each NBA players’ “game play” to find which areas of the court they have most shooting success. (i.e. whether they score more 3-pointers, close-range etc.)</w:t>
      </w:r>
    </w:p>
    <w:p w:rsidR="00907FB6" w:rsidRDefault="00907FB6" w:rsidP="00907FB6">
      <w:pPr>
        <w:pStyle w:val="ListBullet"/>
      </w:pPr>
      <w:r>
        <w:t>With this information coaches, players and analysts can better understand the opponent and create defensive schemes accordingly.</w:t>
      </w:r>
    </w:p>
    <w:p w:rsidR="00907FB6" w:rsidRDefault="00907FB6" w:rsidP="00907FB6">
      <w:pPr>
        <w:pStyle w:val="ListBullet"/>
        <w:numPr>
          <w:ilvl w:val="0"/>
          <w:numId w:val="0"/>
        </w:numPr>
        <w:ind w:left="432" w:hanging="432"/>
      </w:pPr>
    </w:p>
    <w:p w:rsidR="00907FB6" w:rsidRDefault="00907FB6" w:rsidP="00907FB6">
      <w:pPr>
        <w:pStyle w:val="ListBullet"/>
        <w:numPr>
          <w:ilvl w:val="0"/>
          <w:numId w:val="0"/>
        </w:numPr>
        <w:ind w:left="864" w:hanging="432"/>
      </w:pPr>
      <w:r>
        <w:t>Part 2</w:t>
      </w:r>
      <w:r w:rsidR="00761ACB">
        <w:t>.</w:t>
      </w:r>
    </w:p>
    <w:p w:rsidR="00907FB6" w:rsidRDefault="00ED5422" w:rsidP="00907FB6">
      <w:pPr>
        <w:pStyle w:val="ListBullet"/>
        <w:numPr>
          <w:ilvl w:val="0"/>
          <w:numId w:val="7"/>
        </w:numPr>
      </w:pPr>
      <w:r>
        <w:t>Simulating player stats to figure out predictive salaries.</w:t>
      </w:r>
    </w:p>
    <w:p w:rsidR="00761ACB" w:rsidRDefault="00761ACB" w:rsidP="00761ACB">
      <w:pPr>
        <w:pStyle w:val="ListBullet"/>
        <w:numPr>
          <w:ilvl w:val="0"/>
          <w:numId w:val="0"/>
        </w:numPr>
        <w:ind w:left="360"/>
      </w:pPr>
    </w:p>
    <w:p w:rsidR="00761ACB" w:rsidRDefault="00761ACB" w:rsidP="00761ACB">
      <w:pPr>
        <w:pStyle w:val="ListBullet"/>
        <w:numPr>
          <w:ilvl w:val="0"/>
          <w:numId w:val="0"/>
        </w:numPr>
        <w:ind w:left="360"/>
      </w:pPr>
      <w:r>
        <w:t>Part 3.</w:t>
      </w:r>
    </w:p>
    <w:p w:rsidR="00761ACB" w:rsidRDefault="00761ACB" w:rsidP="00761ACB">
      <w:pPr>
        <w:pStyle w:val="ListBullet"/>
        <w:numPr>
          <w:ilvl w:val="0"/>
          <w:numId w:val="7"/>
        </w:numPr>
      </w:pPr>
      <w:r>
        <w:t>Rank each player based on (position, their stats and their value).</w:t>
      </w:r>
    </w:p>
    <w:p w:rsidR="00761ACB" w:rsidRDefault="00761ACB" w:rsidP="00761ACB">
      <w:pPr>
        <w:pStyle w:val="ListBullet"/>
        <w:numPr>
          <w:ilvl w:val="0"/>
          <w:numId w:val="0"/>
        </w:numPr>
        <w:ind w:left="864" w:hanging="432"/>
      </w:pPr>
    </w:p>
    <w:p w:rsidR="00761ACB" w:rsidRDefault="00761ACB" w:rsidP="00761ACB">
      <w:pPr>
        <w:pStyle w:val="ListBullet"/>
        <w:numPr>
          <w:ilvl w:val="0"/>
          <w:numId w:val="0"/>
        </w:numPr>
        <w:ind w:left="864" w:hanging="432"/>
      </w:pPr>
      <w:r>
        <w:t>To-Do:</w:t>
      </w:r>
    </w:p>
    <w:p w:rsidR="00761ACB" w:rsidRDefault="00761ACB" w:rsidP="00761ACB">
      <w:pPr>
        <w:pStyle w:val="ListBullet"/>
        <w:numPr>
          <w:ilvl w:val="0"/>
          <w:numId w:val="8"/>
        </w:numPr>
      </w:pPr>
      <w:r>
        <w:t>Web scrape espn.com using BeautifulSoup to get stats.</w:t>
      </w:r>
    </w:p>
    <w:p w:rsidR="00761ACB" w:rsidRDefault="00761ACB" w:rsidP="00761ACB">
      <w:pPr>
        <w:pStyle w:val="ListBullet"/>
        <w:numPr>
          <w:ilvl w:val="0"/>
          <w:numId w:val="8"/>
        </w:numPr>
      </w:pPr>
      <w:r>
        <w:t>Create HTML page to display different simulations/stats.</w:t>
      </w:r>
    </w:p>
    <w:p w:rsidR="00761ACB" w:rsidRDefault="00761ACB" w:rsidP="00761ACB">
      <w:pPr>
        <w:pStyle w:val="ListBullet"/>
        <w:numPr>
          <w:ilvl w:val="0"/>
          <w:numId w:val="8"/>
        </w:numPr>
      </w:pPr>
      <w:bookmarkStart w:id="0" w:name="_GoBack"/>
      <w:bookmarkEnd w:id="0"/>
    </w:p>
    <w:p w:rsidR="00761ACB" w:rsidRDefault="00761ACB" w:rsidP="00761ACB">
      <w:pPr>
        <w:pStyle w:val="ListBullet"/>
        <w:numPr>
          <w:ilvl w:val="0"/>
          <w:numId w:val="8"/>
        </w:numPr>
      </w:pPr>
    </w:p>
    <w:p w:rsidR="00761ACB" w:rsidRDefault="00761ACB" w:rsidP="00761ACB">
      <w:pPr>
        <w:pStyle w:val="ListBullet"/>
        <w:numPr>
          <w:ilvl w:val="0"/>
          <w:numId w:val="0"/>
        </w:numPr>
        <w:ind w:left="720"/>
      </w:pPr>
    </w:p>
    <w:p w:rsidR="002D5CBA" w:rsidRDefault="002D5CBA">
      <w:pPr>
        <w:pStyle w:val="Heading2"/>
      </w:pPr>
    </w:p>
    <w:sectPr w:rsidR="002D5CB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97E" w:rsidRDefault="00D9697E">
      <w:r>
        <w:separator/>
      </w:r>
    </w:p>
    <w:p w:rsidR="00D9697E" w:rsidRDefault="00D9697E"/>
  </w:endnote>
  <w:endnote w:type="continuationSeparator" w:id="0">
    <w:p w:rsidR="00D9697E" w:rsidRDefault="00D9697E">
      <w:r>
        <w:continuationSeparator/>
      </w:r>
    </w:p>
    <w:p w:rsidR="00D9697E" w:rsidRDefault="00D96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CBA" w:rsidRDefault="00D969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97E" w:rsidRDefault="00D9697E">
      <w:r>
        <w:separator/>
      </w:r>
    </w:p>
    <w:p w:rsidR="00D9697E" w:rsidRDefault="00D9697E"/>
  </w:footnote>
  <w:footnote w:type="continuationSeparator" w:id="0">
    <w:p w:rsidR="00D9697E" w:rsidRDefault="00D9697E">
      <w:r>
        <w:continuationSeparator/>
      </w:r>
    </w:p>
    <w:p w:rsidR="00D9697E" w:rsidRDefault="00D969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3330BC"/>
    <w:multiLevelType w:val="hybridMultilevel"/>
    <w:tmpl w:val="C982FD26"/>
    <w:lvl w:ilvl="0" w:tplc="39E2F8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B63359E"/>
    <w:multiLevelType w:val="hybridMultilevel"/>
    <w:tmpl w:val="424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17F8"/>
    <w:multiLevelType w:val="hybridMultilevel"/>
    <w:tmpl w:val="2A1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22594"/>
    <w:multiLevelType w:val="hybridMultilevel"/>
    <w:tmpl w:val="B5C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B6"/>
    <w:rsid w:val="002D5CBA"/>
    <w:rsid w:val="00761ACB"/>
    <w:rsid w:val="007B6B2F"/>
    <w:rsid w:val="00907FB6"/>
    <w:rsid w:val="00D9697E"/>
    <w:rsid w:val="00E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1EB1"/>
  <w15:chartTrackingRefBased/>
  <w15:docId w15:val="{78D1C0A2-BFC7-A14B-825C-1852A436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rimasharma/Library/Containers/com.microsoft.Word/Data/Library/Application%20Support/Microsoft/Office/16.0/DTS/en-US%7b0F45233F-A088-A24E-83ED-5D94097ED2C0%7d/%7bBADF0CCE-0724-3C4A-82BF-6038F5FBF41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2019-01-09T02:39:00Z</dcterms:created>
  <dcterms:modified xsi:type="dcterms:W3CDTF">2019-01-09T03:25:00Z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